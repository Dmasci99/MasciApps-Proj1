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5E5" w:rsidRDefault="000005E5" w:rsidP="000005E5">
      <w:pPr>
        <w:pStyle w:val="Title"/>
        <w:jc w:val="center"/>
      </w:pPr>
    </w:p>
    <w:p w:rsidR="000005E5" w:rsidRDefault="000005E5" w:rsidP="000005E5">
      <w:pPr>
        <w:pStyle w:val="Title"/>
        <w:jc w:val="center"/>
      </w:pPr>
    </w:p>
    <w:p w:rsidR="000005E5" w:rsidRDefault="000005E5" w:rsidP="000005E5">
      <w:pPr>
        <w:pStyle w:val="Title"/>
        <w:jc w:val="center"/>
      </w:pPr>
    </w:p>
    <w:p w:rsidR="000005E5" w:rsidRDefault="000005E5" w:rsidP="000005E5">
      <w:pPr>
        <w:pStyle w:val="Title"/>
        <w:jc w:val="center"/>
      </w:pPr>
    </w:p>
    <w:p w:rsidR="000005E5" w:rsidRDefault="000005E5" w:rsidP="000005E5">
      <w:pPr>
        <w:pStyle w:val="Title"/>
        <w:jc w:val="center"/>
      </w:pPr>
    </w:p>
    <w:p w:rsidR="000005E5" w:rsidRDefault="000005E5" w:rsidP="000005E5">
      <w:pPr>
        <w:pStyle w:val="Title"/>
        <w:jc w:val="center"/>
      </w:pPr>
    </w:p>
    <w:p w:rsidR="000005E5" w:rsidRDefault="000005E5" w:rsidP="000005E5">
      <w:pPr>
        <w:pStyle w:val="Title"/>
        <w:jc w:val="center"/>
      </w:pPr>
    </w:p>
    <w:p w:rsidR="008A53D2" w:rsidRPr="001C2559" w:rsidRDefault="00C57B89" w:rsidP="000005E5">
      <w:pPr>
        <w:pStyle w:val="Title"/>
        <w:jc w:val="center"/>
        <w:rPr>
          <w:sz w:val="72"/>
        </w:rPr>
      </w:pPr>
      <w:r w:rsidRPr="001C2559">
        <w:rPr>
          <w:sz w:val="72"/>
        </w:rPr>
        <w:t>Game Tracker</w:t>
      </w:r>
    </w:p>
    <w:p w:rsidR="00C57B89" w:rsidRPr="001C2559" w:rsidRDefault="00C57B89" w:rsidP="000005E5">
      <w:pPr>
        <w:jc w:val="center"/>
        <w:rPr>
          <w:sz w:val="28"/>
        </w:rPr>
      </w:pPr>
      <w:r w:rsidRPr="001C2559">
        <w:rPr>
          <w:sz w:val="28"/>
        </w:rPr>
        <w:t>Author: Dan Masci</w:t>
      </w:r>
      <w:r w:rsidRPr="001C2559">
        <w:rPr>
          <w:sz w:val="28"/>
        </w:rPr>
        <w:br/>
        <w:t>Student</w:t>
      </w:r>
      <w:r w:rsidR="00717836">
        <w:rPr>
          <w:sz w:val="28"/>
        </w:rPr>
        <w:t xml:space="preserve"> </w:t>
      </w:r>
      <w:r w:rsidRPr="001C2559">
        <w:rPr>
          <w:sz w:val="28"/>
        </w:rPr>
        <w:t>#: 200299037</w:t>
      </w:r>
      <w:r w:rsidRPr="001C2559">
        <w:rPr>
          <w:sz w:val="28"/>
        </w:rPr>
        <w:br/>
        <w:t>Professor: Tom Tsiliopoulos</w:t>
      </w:r>
      <w:r w:rsidRPr="001C2559">
        <w:rPr>
          <w:sz w:val="28"/>
        </w:rPr>
        <w:br/>
        <w:t>Course: Enterprise Computing</w:t>
      </w:r>
      <w:r w:rsidRPr="001C2559">
        <w:rPr>
          <w:sz w:val="28"/>
        </w:rPr>
        <w:br/>
        <w:t>Semester: 4/4</w:t>
      </w:r>
    </w:p>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8A53D2" w:rsidRDefault="00C57B89" w:rsidP="00A93282">
      <w:pPr>
        <w:pStyle w:val="Heading1"/>
        <w:numPr>
          <w:ilvl w:val="0"/>
          <w:numId w:val="0"/>
        </w:numPr>
      </w:pPr>
      <w: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57B89" w:rsidRPr="000005E5" w:rsidTr="00C57B89">
        <w:tc>
          <w:tcPr>
            <w:tcW w:w="3116" w:type="dxa"/>
          </w:tcPr>
          <w:p w:rsidR="00DD1692" w:rsidRDefault="00DD1692" w:rsidP="000005E5">
            <w:pPr>
              <w:spacing w:line="480" w:lineRule="auto"/>
              <w:rPr>
                <w:b/>
                <w:sz w:val="24"/>
              </w:rPr>
            </w:pPr>
            <w:r>
              <w:rPr>
                <w:b/>
                <w:sz w:val="24"/>
              </w:rPr>
              <w:t>Table of Contents</w:t>
            </w:r>
          </w:p>
          <w:p w:rsidR="00C57B89" w:rsidRPr="000005E5" w:rsidRDefault="000005E5" w:rsidP="000005E5">
            <w:pPr>
              <w:spacing w:line="480" w:lineRule="auto"/>
              <w:rPr>
                <w:b/>
                <w:sz w:val="24"/>
              </w:rPr>
            </w:pPr>
            <w:r>
              <w:rPr>
                <w:b/>
                <w:sz w:val="24"/>
              </w:rPr>
              <w:t xml:space="preserve">1 </w:t>
            </w:r>
            <w:r w:rsidR="00C57B89" w:rsidRPr="000005E5">
              <w:rPr>
                <w:b/>
                <w:sz w:val="24"/>
              </w:rPr>
              <w:t>Team Logo</w:t>
            </w:r>
          </w:p>
          <w:p w:rsidR="00C57B89" w:rsidRPr="000005E5" w:rsidRDefault="000005E5" w:rsidP="000005E5">
            <w:pPr>
              <w:spacing w:line="480" w:lineRule="auto"/>
              <w:rPr>
                <w:b/>
                <w:sz w:val="24"/>
              </w:rPr>
            </w:pPr>
            <w:r>
              <w:rPr>
                <w:b/>
                <w:sz w:val="24"/>
              </w:rPr>
              <w:t xml:space="preserve">2 </w:t>
            </w:r>
            <w:r w:rsidR="00F72A98">
              <w:rPr>
                <w:b/>
                <w:sz w:val="24"/>
              </w:rPr>
              <w:t xml:space="preserve">Application </w:t>
            </w:r>
            <w:r w:rsidR="00C57B89" w:rsidRPr="000005E5">
              <w:rPr>
                <w:b/>
                <w:sz w:val="24"/>
              </w:rPr>
              <w:t>Description</w:t>
            </w:r>
          </w:p>
          <w:p w:rsidR="00C57B89" w:rsidRDefault="000005E5" w:rsidP="000005E5">
            <w:pPr>
              <w:spacing w:line="480" w:lineRule="auto"/>
              <w:rPr>
                <w:b/>
                <w:sz w:val="24"/>
              </w:rPr>
            </w:pPr>
            <w:r>
              <w:rPr>
                <w:b/>
                <w:sz w:val="24"/>
              </w:rPr>
              <w:t xml:space="preserve">3 </w:t>
            </w:r>
            <w:r w:rsidR="00C57B89" w:rsidRPr="000005E5">
              <w:rPr>
                <w:b/>
                <w:sz w:val="24"/>
              </w:rPr>
              <w:t>Typography and Colours</w:t>
            </w:r>
          </w:p>
          <w:p w:rsidR="002D24C3" w:rsidRDefault="002D24C3" w:rsidP="002D24C3">
            <w:pPr>
              <w:spacing w:line="480" w:lineRule="auto"/>
              <w:ind w:left="708"/>
              <w:rPr>
                <w:b/>
                <w:sz w:val="24"/>
              </w:rPr>
            </w:pPr>
            <w:r>
              <w:rPr>
                <w:b/>
                <w:sz w:val="24"/>
              </w:rPr>
              <w:t>3.1 Typography</w:t>
            </w:r>
          </w:p>
          <w:p w:rsidR="002D24C3" w:rsidRPr="000005E5" w:rsidRDefault="002D24C3" w:rsidP="002D24C3">
            <w:pPr>
              <w:spacing w:line="480" w:lineRule="auto"/>
              <w:ind w:left="708"/>
              <w:rPr>
                <w:b/>
                <w:sz w:val="24"/>
              </w:rPr>
            </w:pPr>
            <w:r>
              <w:rPr>
                <w:b/>
                <w:sz w:val="24"/>
              </w:rPr>
              <w:t>3.2 Colours</w:t>
            </w:r>
          </w:p>
          <w:p w:rsidR="00A93282" w:rsidRPr="000005E5" w:rsidRDefault="000005E5" w:rsidP="000005E5">
            <w:pPr>
              <w:spacing w:line="480" w:lineRule="auto"/>
              <w:rPr>
                <w:b/>
                <w:sz w:val="24"/>
              </w:rPr>
            </w:pPr>
            <w:r>
              <w:rPr>
                <w:b/>
                <w:sz w:val="24"/>
              </w:rPr>
              <w:t xml:space="preserve">4 </w:t>
            </w:r>
            <w:r w:rsidR="007856AE">
              <w:rPr>
                <w:b/>
                <w:sz w:val="24"/>
              </w:rPr>
              <w:t>Wireframes</w:t>
            </w:r>
          </w:p>
        </w:tc>
        <w:tc>
          <w:tcPr>
            <w:tcW w:w="3117" w:type="dxa"/>
          </w:tcPr>
          <w:p w:rsidR="00C57B89" w:rsidRPr="000005E5" w:rsidRDefault="00C57B89" w:rsidP="000005E5">
            <w:pPr>
              <w:spacing w:line="480" w:lineRule="auto"/>
              <w:jc w:val="center"/>
              <w:rPr>
                <w:b/>
                <w:sz w:val="24"/>
              </w:rPr>
            </w:pPr>
            <w:r w:rsidRPr="000005E5">
              <w:rPr>
                <w:b/>
                <w:sz w:val="24"/>
              </w:rPr>
              <w:t>…</w:t>
            </w:r>
          </w:p>
          <w:p w:rsidR="00C57B89" w:rsidRPr="000005E5" w:rsidRDefault="00C57B89" w:rsidP="000005E5">
            <w:pPr>
              <w:spacing w:line="480" w:lineRule="auto"/>
              <w:jc w:val="center"/>
              <w:rPr>
                <w:b/>
                <w:sz w:val="24"/>
              </w:rPr>
            </w:pPr>
            <w:r w:rsidRPr="000005E5">
              <w:rPr>
                <w:b/>
                <w:sz w:val="24"/>
              </w:rPr>
              <w:t>…</w:t>
            </w:r>
          </w:p>
          <w:p w:rsidR="00C57B89" w:rsidRPr="000005E5" w:rsidRDefault="00C57B89" w:rsidP="000005E5">
            <w:pPr>
              <w:spacing w:line="480" w:lineRule="auto"/>
              <w:jc w:val="center"/>
              <w:rPr>
                <w:b/>
                <w:sz w:val="24"/>
              </w:rPr>
            </w:pPr>
            <w:r w:rsidRPr="000005E5">
              <w:rPr>
                <w:b/>
                <w:sz w:val="24"/>
              </w:rPr>
              <w:t>…</w:t>
            </w:r>
          </w:p>
          <w:p w:rsidR="00C57B89" w:rsidRDefault="00C57B89" w:rsidP="000005E5">
            <w:pPr>
              <w:spacing w:line="480" w:lineRule="auto"/>
              <w:jc w:val="center"/>
              <w:rPr>
                <w:b/>
                <w:sz w:val="24"/>
              </w:rPr>
            </w:pPr>
            <w:r w:rsidRPr="000005E5">
              <w:rPr>
                <w:b/>
                <w:sz w:val="24"/>
              </w:rPr>
              <w:t>…</w:t>
            </w:r>
          </w:p>
          <w:p w:rsidR="00DD1692" w:rsidRDefault="00DD1692" w:rsidP="000005E5">
            <w:pPr>
              <w:spacing w:line="480" w:lineRule="auto"/>
              <w:jc w:val="center"/>
              <w:rPr>
                <w:b/>
                <w:sz w:val="24"/>
              </w:rPr>
            </w:pPr>
            <w:r>
              <w:rPr>
                <w:b/>
                <w:sz w:val="24"/>
              </w:rPr>
              <w:t>…</w:t>
            </w:r>
          </w:p>
          <w:p w:rsidR="002D24C3" w:rsidRDefault="002D24C3" w:rsidP="000005E5">
            <w:pPr>
              <w:spacing w:line="480" w:lineRule="auto"/>
              <w:jc w:val="center"/>
              <w:rPr>
                <w:b/>
                <w:sz w:val="24"/>
              </w:rPr>
            </w:pPr>
            <w:r>
              <w:rPr>
                <w:b/>
                <w:sz w:val="24"/>
              </w:rPr>
              <w:t>…</w:t>
            </w:r>
          </w:p>
          <w:p w:rsidR="002D24C3" w:rsidRPr="000005E5" w:rsidRDefault="002D24C3" w:rsidP="000005E5">
            <w:pPr>
              <w:spacing w:line="480" w:lineRule="auto"/>
              <w:jc w:val="center"/>
              <w:rPr>
                <w:b/>
                <w:sz w:val="24"/>
              </w:rPr>
            </w:pPr>
            <w:r>
              <w:rPr>
                <w:b/>
                <w:sz w:val="24"/>
              </w:rPr>
              <w:t>…</w:t>
            </w:r>
          </w:p>
        </w:tc>
        <w:tc>
          <w:tcPr>
            <w:tcW w:w="3117" w:type="dxa"/>
          </w:tcPr>
          <w:p w:rsidR="00C57B89" w:rsidRPr="000005E5" w:rsidRDefault="00DD1692" w:rsidP="000005E5">
            <w:pPr>
              <w:spacing w:line="360" w:lineRule="auto"/>
              <w:jc w:val="right"/>
              <w:rPr>
                <w:b/>
                <w:sz w:val="32"/>
              </w:rPr>
            </w:pPr>
            <w:r>
              <w:rPr>
                <w:b/>
                <w:sz w:val="32"/>
              </w:rPr>
              <w:t>2</w:t>
            </w:r>
          </w:p>
          <w:p w:rsidR="00C57B89" w:rsidRPr="000005E5" w:rsidRDefault="00C57B89" w:rsidP="000005E5">
            <w:pPr>
              <w:spacing w:line="360" w:lineRule="auto"/>
              <w:jc w:val="right"/>
              <w:rPr>
                <w:b/>
                <w:sz w:val="32"/>
              </w:rPr>
            </w:pPr>
            <w:r w:rsidRPr="000005E5">
              <w:rPr>
                <w:b/>
                <w:sz w:val="32"/>
              </w:rPr>
              <w:t>3</w:t>
            </w:r>
          </w:p>
          <w:p w:rsidR="00C57B89" w:rsidRPr="000005E5" w:rsidRDefault="00DD1692" w:rsidP="000005E5">
            <w:pPr>
              <w:spacing w:line="360" w:lineRule="auto"/>
              <w:jc w:val="right"/>
              <w:rPr>
                <w:b/>
                <w:sz w:val="32"/>
              </w:rPr>
            </w:pPr>
            <w:r>
              <w:rPr>
                <w:b/>
                <w:sz w:val="32"/>
              </w:rPr>
              <w:t>3</w:t>
            </w:r>
          </w:p>
          <w:p w:rsidR="00C57B89" w:rsidRDefault="00DD1692" w:rsidP="000005E5">
            <w:pPr>
              <w:spacing w:line="360" w:lineRule="auto"/>
              <w:jc w:val="right"/>
              <w:rPr>
                <w:b/>
                <w:sz w:val="32"/>
              </w:rPr>
            </w:pPr>
            <w:r>
              <w:rPr>
                <w:b/>
                <w:sz w:val="32"/>
              </w:rPr>
              <w:t>4</w:t>
            </w:r>
          </w:p>
          <w:p w:rsidR="00DD1692" w:rsidRDefault="00DD1692" w:rsidP="000005E5">
            <w:pPr>
              <w:spacing w:line="360" w:lineRule="auto"/>
              <w:jc w:val="right"/>
              <w:rPr>
                <w:b/>
                <w:sz w:val="32"/>
              </w:rPr>
            </w:pPr>
            <w:r>
              <w:rPr>
                <w:b/>
                <w:sz w:val="32"/>
              </w:rPr>
              <w:t>4</w:t>
            </w:r>
          </w:p>
          <w:p w:rsidR="002D24C3" w:rsidRDefault="002D24C3" w:rsidP="000005E5">
            <w:pPr>
              <w:spacing w:line="360" w:lineRule="auto"/>
              <w:jc w:val="right"/>
              <w:rPr>
                <w:b/>
                <w:sz w:val="32"/>
              </w:rPr>
            </w:pPr>
            <w:r>
              <w:rPr>
                <w:b/>
                <w:sz w:val="32"/>
              </w:rPr>
              <w:t>4</w:t>
            </w:r>
          </w:p>
          <w:p w:rsidR="002D24C3" w:rsidRPr="000005E5" w:rsidRDefault="002D24C3" w:rsidP="000005E5">
            <w:pPr>
              <w:spacing w:line="360" w:lineRule="auto"/>
              <w:jc w:val="right"/>
              <w:rPr>
                <w:b/>
                <w:sz w:val="32"/>
              </w:rPr>
            </w:pPr>
            <w:r>
              <w:rPr>
                <w:b/>
                <w:sz w:val="32"/>
              </w:rPr>
              <w:t>5</w:t>
            </w:r>
          </w:p>
        </w:tc>
      </w:tr>
      <w:tr w:rsidR="007856AE" w:rsidRPr="000005E5" w:rsidTr="00C57B89">
        <w:tc>
          <w:tcPr>
            <w:tcW w:w="3116" w:type="dxa"/>
          </w:tcPr>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tc>
        <w:tc>
          <w:tcPr>
            <w:tcW w:w="3117" w:type="dxa"/>
          </w:tcPr>
          <w:p w:rsidR="007856AE" w:rsidRPr="000005E5" w:rsidRDefault="007856AE" w:rsidP="000005E5">
            <w:pPr>
              <w:spacing w:line="480" w:lineRule="auto"/>
              <w:jc w:val="center"/>
              <w:rPr>
                <w:b/>
                <w:sz w:val="24"/>
              </w:rPr>
            </w:pPr>
          </w:p>
        </w:tc>
        <w:tc>
          <w:tcPr>
            <w:tcW w:w="3117" w:type="dxa"/>
          </w:tcPr>
          <w:p w:rsidR="007856AE" w:rsidRDefault="007856AE" w:rsidP="000005E5">
            <w:pPr>
              <w:spacing w:line="360" w:lineRule="auto"/>
              <w:jc w:val="right"/>
              <w:rPr>
                <w:b/>
                <w:sz w:val="32"/>
              </w:rPr>
            </w:pPr>
          </w:p>
        </w:tc>
      </w:tr>
      <w:tr w:rsidR="007856AE" w:rsidRPr="000005E5" w:rsidTr="00C57B89">
        <w:tc>
          <w:tcPr>
            <w:tcW w:w="3116" w:type="dxa"/>
          </w:tcPr>
          <w:p w:rsidR="007856AE" w:rsidRDefault="007856AE" w:rsidP="000005E5">
            <w:pPr>
              <w:spacing w:line="480" w:lineRule="auto"/>
              <w:rPr>
                <w:b/>
                <w:sz w:val="24"/>
              </w:rPr>
            </w:pPr>
          </w:p>
        </w:tc>
        <w:tc>
          <w:tcPr>
            <w:tcW w:w="3117" w:type="dxa"/>
          </w:tcPr>
          <w:p w:rsidR="007856AE" w:rsidRPr="000005E5" w:rsidRDefault="007856AE" w:rsidP="000005E5">
            <w:pPr>
              <w:spacing w:line="480" w:lineRule="auto"/>
              <w:jc w:val="center"/>
              <w:rPr>
                <w:b/>
                <w:sz w:val="24"/>
              </w:rPr>
            </w:pPr>
          </w:p>
        </w:tc>
        <w:tc>
          <w:tcPr>
            <w:tcW w:w="3117" w:type="dxa"/>
          </w:tcPr>
          <w:p w:rsidR="007856AE" w:rsidRDefault="007856AE" w:rsidP="000005E5">
            <w:pPr>
              <w:spacing w:line="360" w:lineRule="auto"/>
              <w:jc w:val="right"/>
              <w:rPr>
                <w:b/>
                <w:sz w:val="32"/>
              </w:rPr>
            </w:pPr>
          </w:p>
        </w:tc>
      </w:tr>
    </w:tbl>
    <w:p w:rsidR="00C57B89" w:rsidRDefault="000005E5" w:rsidP="000005E5">
      <w:pPr>
        <w:pStyle w:val="Heading1"/>
      </w:pPr>
      <w:r>
        <w:lastRenderedPageBreak/>
        <w:t>Team Logo</w:t>
      </w:r>
    </w:p>
    <w:p w:rsidR="00C11187" w:rsidRDefault="001C2559" w:rsidP="00C11187">
      <w:r>
        <w:rPr>
          <w:noProof/>
          <w:lang w:val="en-CA" w:eastAsia="en-CA"/>
        </w:rPr>
        <w:drawing>
          <wp:anchor distT="0" distB="0" distL="114300" distR="114300" simplePos="0" relativeHeight="251658240" behindDoc="1" locked="0" layoutInCell="1" allowOverlap="1" wp14:anchorId="55A165F0" wp14:editId="2BD09CED">
            <wp:simplePos x="0" y="0"/>
            <wp:positionH relativeFrom="margin">
              <wp:posOffset>-13985</wp:posOffset>
            </wp:positionH>
            <wp:positionV relativeFrom="paragraph">
              <wp:posOffset>299720</wp:posOffset>
            </wp:positionV>
            <wp:extent cx="2133600" cy="1849755"/>
            <wp:effectExtent l="0" t="0" r="0" b="0"/>
            <wp:wrapSquare wrapText="bothSides"/>
            <wp:docPr id="5" name="Picture 5" descr="C:\Users\Minimasci\AppData\Local\Microsoft\Windows\INetCache\Content.Word\Masci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nimasci\AppData\Local\Microsoft\Windows\INetCache\Content.Word\MasciApp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1849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11187" w:rsidRDefault="00C11187" w:rsidP="00C11187">
      <w:pPr>
        <w:rPr>
          <w:sz w:val="24"/>
        </w:rPr>
      </w:pPr>
      <w:r>
        <w:rPr>
          <w:sz w:val="24"/>
        </w:rPr>
        <w:t>My logo has been given the title of “MasciApps” – which is the brand of all of my projects and assignments. The logo has a geometric “building-block” feel to it with appropriate colours that match the website’s colour scheme. The “M” of “Masci” and “A” of “Apps” are found within the logo to complement the title. Gradients have been chosen to add more a design appeal to the logo. With the Title and Image, I attempt to demonstrate the services I provide: Design and Development of Applications.</w:t>
      </w:r>
      <w:r w:rsidR="001C2559">
        <w:rPr>
          <w:sz w:val="24"/>
        </w:rPr>
        <w:t xml:space="preserve"> “Apps” has been given the darker colour to make it of higher importance.</w:t>
      </w:r>
    </w:p>
    <w:p w:rsidR="001C2559" w:rsidRDefault="001C2559" w:rsidP="00C11187">
      <w:pPr>
        <w:rPr>
          <w:sz w:val="24"/>
        </w:rPr>
      </w:pPr>
    </w:p>
    <w:p w:rsidR="001C2559" w:rsidRDefault="001C2559" w:rsidP="00C11187">
      <w:pPr>
        <w:rPr>
          <w:sz w:val="24"/>
        </w:rPr>
      </w:pPr>
    </w:p>
    <w:p w:rsidR="00A93282" w:rsidRDefault="00A93282" w:rsidP="00C11187">
      <w:pPr>
        <w:rPr>
          <w:sz w:val="24"/>
        </w:rPr>
      </w:pPr>
    </w:p>
    <w:p w:rsidR="001C2559" w:rsidRDefault="007856AE" w:rsidP="001C2559">
      <w:pPr>
        <w:pStyle w:val="Heading1"/>
      </w:pPr>
      <w:r>
        <w:t xml:space="preserve">Application </w:t>
      </w:r>
      <w:r w:rsidR="001C2559">
        <w:t>Description</w:t>
      </w:r>
    </w:p>
    <w:p w:rsidR="001C2559" w:rsidRDefault="001C2559" w:rsidP="001C2559">
      <w:pPr>
        <w:rPr>
          <w:sz w:val="24"/>
        </w:rPr>
      </w:pPr>
    </w:p>
    <w:p w:rsidR="001C2559" w:rsidRDefault="001C2559" w:rsidP="001C2559">
      <w:pPr>
        <w:ind w:firstLine="432"/>
        <w:rPr>
          <w:sz w:val="24"/>
        </w:rPr>
      </w:pPr>
      <w:r>
        <w:rPr>
          <w:sz w:val="24"/>
        </w:rPr>
        <w:t xml:space="preserve">This </w:t>
      </w:r>
      <w:r>
        <w:rPr>
          <w:b/>
          <w:sz w:val="24"/>
        </w:rPr>
        <w:t>Game Tracker</w:t>
      </w:r>
      <w:r>
        <w:rPr>
          <w:sz w:val="24"/>
        </w:rPr>
        <w:t xml:space="preserve"> application will be used to allow users to stay up to date with weekly stats of the games they love – whether it be Basketball, Soccer, Hockey or Football. People can view this application as an anonymous user or register to gain administrative privileges. </w:t>
      </w:r>
    </w:p>
    <w:p w:rsidR="001C2559" w:rsidRDefault="001C2559" w:rsidP="001C2559">
      <w:pPr>
        <w:ind w:firstLine="432"/>
        <w:rPr>
          <w:sz w:val="24"/>
        </w:rPr>
      </w:pPr>
      <w:r>
        <w:rPr>
          <w:sz w:val="24"/>
        </w:rPr>
        <w:t>The Main Page of this application will display all the games</w:t>
      </w:r>
      <w:r w:rsidR="00A93282">
        <w:rPr>
          <w:sz w:val="24"/>
        </w:rPr>
        <w:t xml:space="preserve"> and teams</w:t>
      </w:r>
      <w:r>
        <w:rPr>
          <w:sz w:val="24"/>
        </w:rPr>
        <w:t xml:space="preserve"> that have been entered into the system. They will be filtered by calendar week, allowing users to jump to a desired date. </w:t>
      </w:r>
      <w:r w:rsidR="00A93282">
        <w:rPr>
          <w:sz w:val="24"/>
        </w:rPr>
        <w:t xml:space="preserve">You will be able to choose whether you want to filter the data by Team or by Game. </w:t>
      </w:r>
      <w:r>
        <w:rPr>
          <w:sz w:val="24"/>
        </w:rPr>
        <w:t xml:space="preserve">The </w:t>
      </w:r>
      <w:r w:rsidR="00A93282">
        <w:rPr>
          <w:sz w:val="24"/>
        </w:rPr>
        <w:t>date, a short description, t</w:t>
      </w:r>
      <w:r>
        <w:rPr>
          <w:sz w:val="24"/>
        </w:rPr>
        <w:t>eam</w:t>
      </w:r>
      <w:r w:rsidR="00A93282">
        <w:rPr>
          <w:sz w:val="24"/>
        </w:rPr>
        <w:t xml:space="preserve"> l</w:t>
      </w:r>
      <w:r>
        <w:rPr>
          <w:sz w:val="24"/>
        </w:rPr>
        <w:t>ogo</w:t>
      </w:r>
      <w:r w:rsidR="00A93282">
        <w:rPr>
          <w:sz w:val="24"/>
        </w:rPr>
        <w:t>s, t</w:t>
      </w:r>
      <w:r>
        <w:rPr>
          <w:sz w:val="24"/>
        </w:rPr>
        <w:t xml:space="preserve">eam </w:t>
      </w:r>
      <w:r w:rsidR="00A93282">
        <w:rPr>
          <w:sz w:val="24"/>
        </w:rPr>
        <w:t>n</w:t>
      </w:r>
      <w:r>
        <w:rPr>
          <w:sz w:val="24"/>
        </w:rPr>
        <w:t xml:space="preserve">ames, </w:t>
      </w:r>
      <w:r w:rsidR="00A93282">
        <w:rPr>
          <w:sz w:val="24"/>
        </w:rPr>
        <w:t>score, winner, loser and spectator count will all be available for each game that is shown. A short description, name and total points will be available for each team that is shown.</w:t>
      </w:r>
    </w:p>
    <w:p w:rsidR="00A93282" w:rsidRDefault="00A93282" w:rsidP="001C2559">
      <w:pPr>
        <w:ind w:firstLine="432"/>
        <w:rPr>
          <w:sz w:val="24"/>
        </w:rPr>
      </w:pPr>
      <w:r>
        <w:rPr>
          <w:sz w:val="24"/>
        </w:rPr>
        <w:t xml:space="preserve">Users who are registered in our system will be given the opportunity to update their profile information. They will be permitted to enter new teams and new games; or edit existing teams and games. Anonymous users will simply be able to view the data, and nothing more. </w:t>
      </w:r>
    </w:p>
    <w:p w:rsidR="00A93282" w:rsidRDefault="00A93282" w:rsidP="001C2559">
      <w:pPr>
        <w:ind w:firstLine="432"/>
        <w:rPr>
          <w:sz w:val="24"/>
        </w:rPr>
      </w:pPr>
      <w:r>
        <w:rPr>
          <w:sz w:val="24"/>
        </w:rPr>
        <w:t xml:space="preserve">This application is built on the foundation of my personal portfolio – providing </w:t>
      </w:r>
      <w:r>
        <w:rPr>
          <w:b/>
          <w:sz w:val="24"/>
        </w:rPr>
        <w:t>Game Tracker</w:t>
      </w:r>
      <w:r>
        <w:rPr>
          <w:sz w:val="24"/>
        </w:rPr>
        <w:t xml:space="preserve"> with its own page on the site. </w:t>
      </w:r>
    </w:p>
    <w:p w:rsidR="008B7C02" w:rsidRDefault="008B7C02" w:rsidP="001C2559">
      <w:pPr>
        <w:ind w:firstLine="432"/>
        <w:rPr>
          <w:sz w:val="24"/>
        </w:rPr>
      </w:pPr>
    </w:p>
    <w:p w:rsidR="008B7C02" w:rsidRDefault="008B7C02" w:rsidP="008B7C02">
      <w:pPr>
        <w:pStyle w:val="Heading1"/>
      </w:pPr>
      <w:r>
        <w:lastRenderedPageBreak/>
        <w:t>Typography and Colours</w:t>
      </w:r>
    </w:p>
    <w:p w:rsidR="0000755F" w:rsidRDefault="0000755F" w:rsidP="0000755F">
      <w:pPr>
        <w:pStyle w:val="Heading2"/>
      </w:pPr>
      <w:r>
        <w:t>Typography</w:t>
      </w:r>
    </w:p>
    <w:p w:rsidR="000A75BC" w:rsidRDefault="000A75BC" w:rsidP="000A75BC">
      <w:pPr>
        <w:ind w:firstLine="576"/>
        <w:rPr>
          <w:sz w:val="24"/>
        </w:rPr>
      </w:pPr>
    </w:p>
    <w:p w:rsidR="002D24C3" w:rsidRDefault="002D24C3" w:rsidP="000A75BC">
      <w:pPr>
        <w:ind w:firstLine="576"/>
        <w:rPr>
          <w:sz w:val="24"/>
        </w:rPr>
      </w:pPr>
      <w:r>
        <w:rPr>
          <w:sz w:val="24"/>
        </w:rPr>
        <w:t>Lato is used as the single font across my web application. It is of the typeface family “sans serif” and provides a strong and stable structure. It is a font that works great no matter the font-size used. Because there are no major headings on my site, there is no need for special fonts. I want a clean, consistent and friendly font that won’t strain users’ eyes nor</w:t>
      </w:r>
      <w:r w:rsidR="000A75BC">
        <w:rPr>
          <w:sz w:val="24"/>
        </w:rPr>
        <w:t xml:space="preserve"> have them second guess while reading. Lato accomplishes just this.</w:t>
      </w:r>
    </w:p>
    <w:p w:rsidR="00EA3A38" w:rsidRPr="002D24C3" w:rsidRDefault="00EA3A38" w:rsidP="000A75BC">
      <w:pPr>
        <w:ind w:firstLine="576"/>
        <w:rPr>
          <w:sz w:val="24"/>
        </w:rPr>
      </w:pPr>
    </w:p>
    <w:p w:rsidR="0000755F" w:rsidRDefault="0000755F" w:rsidP="0000755F"/>
    <w:p w:rsidR="0000755F" w:rsidRPr="0000755F" w:rsidRDefault="0000755F" w:rsidP="0000755F">
      <w:pPr>
        <w:pStyle w:val="Heading2"/>
      </w:pPr>
      <w:r>
        <w:t>Colours</w:t>
      </w:r>
    </w:p>
    <w:p w:rsidR="000A75BC" w:rsidRDefault="000A75BC" w:rsidP="005A01A9">
      <w:pPr>
        <w:ind w:firstLine="432"/>
        <w:rPr>
          <w:sz w:val="24"/>
        </w:rPr>
      </w:pPr>
    </w:p>
    <w:p w:rsidR="00556574" w:rsidRDefault="00556574" w:rsidP="005A01A9">
      <w:pPr>
        <w:ind w:firstLine="432"/>
        <w:rPr>
          <w:sz w:val="24"/>
        </w:rPr>
      </w:pPr>
      <w:r w:rsidRPr="00556574">
        <w:rPr>
          <w:sz w:val="24"/>
        </w:rPr>
        <w:t xml:space="preserve">Blue has been chosen as the base colour of this application. It is one of </w:t>
      </w:r>
      <w:r>
        <w:rPr>
          <w:sz w:val="24"/>
        </w:rPr>
        <w:t xml:space="preserve">the easiest colours to work with in web design and has a sleek look to it. </w:t>
      </w:r>
      <w:r w:rsidR="005A01A9">
        <w:rPr>
          <w:sz w:val="24"/>
        </w:rPr>
        <w:t>Choosing #</w:t>
      </w:r>
      <w:r w:rsidR="005A01A9" w:rsidRPr="005A01A9">
        <w:rPr>
          <w:sz w:val="24"/>
        </w:rPr>
        <w:t>0F1F4D</w:t>
      </w:r>
      <w:r w:rsidR="005A01A9">
        <w:rPr>
          <w:sz w:val="24"/>
        </w:rPr>
        <w:t xml:space="preserve"> as the color of choice, I used simple design standards to pick 3 other blues that are monochromatic or shades. To complement the blue-grey, I use a silver color as some backgrounds and font-colour when on top of dark-blue backgrounds. The darkest blue I have is used for font; whereas the other 3 blues are used for highlighting, bordering, backgrounds and buttons. </w:t>
      </w:r>
    </w:p>
    <w:p w:rsidR="005A01A9" w:rsidRDefault="005A01A9" w:rsidP="00556574">
      <w:pPr>
        <w:ind w:left="432"/>
        <w:rPr>
          <w:sz w:val="24"/>
        </w:rPr>
      </w:pPr>
      <w:r>
        <w:rPr>
          <w:sz w:val="24"/>
        </w:rPr>
        <w:t xml:space="preserve">Light-blue: </w:t>
      </w:r>
      <w:r w:rsidRPr="0000755F">
        <w:rPr>
          <w:sz w:val="24"/>
          <w:shd w:val="clear" w:color="auto" w:fill="5271CC"/>
        </w:rPr>
        <w:t>#5271CC</w:t>
      </w:r>
    </w:p>
    <w:p w:rsidR="005A01A9" w:rsidRDefault="005A01A9" w:rsidP="00556574">
      <w:pPr>
        <w:ind w:left="432"/>
        <w:rPr>
          <w:sz w:val="24"/>
        </w:rPr>
      </w:pPr>
      <w:r>
        <w:rPr>
          <w:sz w:val="24"/>
        </w:rPr>
        <w:t>Dark-blue: #</w:t>
      </w:r>
      <w:r w:rsidRPr="0000755F">
        <w:rPr>
          <w:sz w:val="24"/>
          <w:shd w:val="clear" w:color="auto" w:fill="3F507F"/>
        </w:rPr>
        <w:t>3F507F</w:t>
      </w:r>
    </w:p>
    <w:p w:rsidR="005A01A9" w:rsidRDefault="005A01A9" w:rsidP="00556574">
      <w:pPr>
        <w:ind w:left="432"/>
        <w:rPr>
          <w:sz w:val="24"/>
        </w:rPr>
      </w:pPr>
      <w:r>
        <w:rPr>
          <w:sz w:val="24"/>
        </w:rPr>
        <w:t xml:space="preserve">Darker-blue: </w:t>
      </w:r>
      <w:r w:rsidR="0000755F" w:rsidRPr="0000755F">
        <w:rPr>
          <w:sz w:val="24"/>
          <w:shd w:val="clear" w:color="auto" w:fill="0F1F4D"/>
        </w:rPr>
        <w:t>#</w:t>
      </w:r>
      <w:r w:rsidRPr="0000755F">
        <w:rPr>
          <w:sz w:val="24"/>
          <w:shd w:val="clear" w:color="auto" w:fill="0F1F4D"/>
        </w:rPr>
        <w:t>0F1F4D</w:t>
      </w:r>
    </w:p>
    <w:p w:rsidR="005A01A9" w:rsidRDefault="005A01A9" w:rsidP="00556574">
      <w:pPr>
        <w:ind w:left="432"/>
        <w:rPr>
          <w:sz w:val="24"/>
        </w:rPr>
      </w:pPr>
      <w:r>
        <w:rPr>
          <w:sz w:val="24"/>
        </w:rPr>
        <w:t xml:space="preserve">Blue-grey: </w:t>
      </w:r>
      <w:r w:rsidRPr="0000755F">
        <w:rPr>
          <w:sz w:val="24"/>
          <w:shd w:val="clear" w:color="auto" w:fill="3D4766"/>
        </w:rPr>
        <w:t>#3D4766</w:t>
      </w:r>
    </w:p>
    <w:p w:rsidR="005A01A9" w:rsidRDefault="005A01A9" w:rsidP="00556574">
      <w:pPr>
        <w:ind w:left="432"/>
        <w:rPr>
          <w:sz w:val="24"/>
        </w:rPr>
      </w:pPr>
      <w:r>
        <w:rPr>
          <w:sz w:val="24"/>
        </w:rPr>
        <w:t xml:space="preserve">Silver: </w:t>
      </w:r>
      <w:r w:rsidRPr="0000755F">
        <w:rPr>
          <w:sz w:val="24"/>
          <w:shd w:val="clear" w:color="auto" w:fill="D4CDE5"/>
        </w:rPr>
        <w:t>#D4CDE5</w:t>
      </w:r>
    </w:p>
    <w:p w:rsidR="005A01A9" w:rsidRDefault="005A01A9" w:rsidP="005A01A9">
      <w:pPr>
        <w:ind w:firstLine="432"/>
        <w:rPr>
          <w:sz w:val="24"/>
        </w:rPr>
      </w:pPr>
      <w:r>
        <w:rPr>
          <w:sz w:val="24"/>
        </w:rPr>
        <w:t xml:space="preserve">For specific areas within the application a custom Red, Yellow and Green have been found that do not clash with the rest of the colours. </w:t>
      </w:r>
    </w:p>
    <w:p w:rsidR="005A01A9" w:rsidRDefault="005A01A9" w:rsidP="005A01A9">
      <w:pPr>
        <w:ind w:firstLine="432"/>
        <w:rPr>
          <w:sz w:val="24"/>
        </w:rPr>
      </w:pPr>
      <w:r>
        <w:rPr>
          <w:sz w:val="24"/>
        </w:rPr>
        <w:t xml:space="preserve">Red: </w:t>
      </w:r>
      <w:r w:rsidRPr="0000755F">
        <w:rPr>
          <w:sz w:val="24"/>
          <w:shd w:val="clear" w:color="auto" w:fill="5A271A"/>
        </w:rPr>
        <w:t>#5A271A</w:t>
      </w:r>
    </w:p>
    <w:p w:rsidR="005A01A9" w:rsidRDefault="005A01A9" w:rsidP="005A01A9">
      <w:pPr>
        <w:ind w:firstLine="432"/>
        <w:rPr>
          <w:sz w:val="24"/>
        </w:rPr>
      </w:pPr>
      <w:r>
        <w:rPr>
          <w:sz w:val="24"/>
        </w:rPr>
        <w:t xml:space="preserve">Yellow: </w:t>
      </w:r>
      <w:r w:rsidRPr="0000755F">
        <w:rPr>
          <w:sz w:val="24"/>
          <w:shd w:val="clear" w:color="auto" w:fill="CBA33C"/>
        </w:rPr>
        <w:t>#CBA33C</w:t>
      </w:r>
    </w:p>
    <w:p w:rsidR="001C2559" w:rsidRDefault="005A01A9" w:rsidP="005A01A9">
      <w:pPr>
        <w:ind w:firstLine="432"/>
        <w:rPr>
          <w:sz w:val="24"/>
          <w:shd w:val="clear" w:color="auto" w:fill="629916"/>
        </w:rPr>
      </w:pPr>
      <w:r>
        <w:rPr>
          <w:sz w:val="24"/>
        </w:rPr>
        <w:t xml:space="preserve">Green: </w:t>
      </w:r>
      <w:r w:rsidRPr="0000755F">
        <w:rPr>
          <w:sz w:val="24"/>
          <w:shd w:val="clear" w:color="auto" w:fill="629916"/>
        </w:rPr>
        <w:t>#629916</w:t>
      </w:r>
    </w:p>
    <w:p w:rsidR="0000755F" w:rsidRDefault="0000755F" w:rsidP="005A01A9">
      <w:pPr>
        <w:ind w:firstLine="432"/>
        <w:rPr>
          <w:sz w:val="24"/>
        </w:rPr>
      </w:pPr>
    </w:p>
    <w:p w:rsidR="00352C5C" w:rsidRDefault="00352C5C" w:rsidP="005A01A9">
      <w:pPr>
        <w:ind w:firstLine="432"/>
        <w:rPr>
          <w:sz w:val="24"/>
        </w:rPr>
      </w:pPr>
    </w:p>
    <w:p w:rsidR="00352C5C" w:rsidRDefault="00352C5C" w:rsidP="00352C5C">
      <w:pPr>
        <w:pStyle w:val="Heading1"/>
      </w:pPr>
      <w:r>
        <w:lastRenderedPageBreak/>
        <w:t>Wireframes</w:t>
      </w:r>
    </w:p>
    <w:p w:rsidR="00352C5C" w:rsidRDefault="00352C5C" w:rsidP="00352C5C">
      <w:pPr>
        <w:rPr>
          <w:sz w:val="24"/>
        </w:rPr>
      </w:pPr>
    </w:p>
    <w:p w:rsidR="00820326" w:rsidRPr="00352C5C" w:rsidRDefault="00820326" w:rsidP="00352C5C">
      <w:pPr>
        <w:rPr>
          <w:sz w:val="24"/>
        </w:rPr>
      </w:pPr>
      <w:hyperlink r:id="rId9" w:history="1">
        <w:r w:rsidRPr="001D4765">
          <w:rPr>
            <w:rStyle w:val="Hyperlink"/>
            <w:sz w:val="24"/>
          </w:rPr>
          <w:t>https://moqups.com/minimasci/cgaffuCR</w:t>
        </w:r>
      </w:hyperlink>
      <w:r>
        <w:rPr>
          <w:sz w:val="24"/>
        </w:rPr>
        <w:t xml:space="preserve"> </w:t>
      </w:r>
      <w:bookmarkStart w:id="0" w:name="_GoBack"/>
      <w:bookmarkEnd w:id="0"/>
    </w:p>
    <w:sectPr w:rsidR="00820326" w:rsidRPr="00352C5C" w:rsidSect="000005E5">
      <w:head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593" w:rsidRDefault="009A7593" w:rsidP="000005E5">
      <w:pPr>
        <w:spacing w:after="0" w:line="240" w:lineRule="auto"/>
      </w:pPr>
      <w:r>
        <w:separator/>
      </w:r>
    </w:p>
  </w:endnote>
  <w:endnote w:type="continuationSeparator" w:id="0">
    <w:p w:rsidR="009A7593" w:rsidRDefault="009A7593" w:rsidP="00000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593" w:rsidRDefault="009A7593" w:rsidP="000005E5">
      <w:pPr>
        <w:spacing w:after="0" w:line="240" w:lineRule="auto"/>
      </w:pPr>
      <w:r>
        <w:separator/>
      </w:r>
    </w:p>
  </w:footnote>
  <w:footnote w:type="continuationSeparator" w:id="0">
    <w:p w:rsidR="009A7593" w:rsidRDefault="009A7593" w:rsidP="000005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780386"/>
      <w:docPartObj>
        <w:docPartGallery w:val="Page Numbers (Top of Page)"/>
        <w:docPartUnique/>
      </w:docPartObj>
    </w:sdtPr>
    <w:sdtContent>
      <w:p w:rsidR="000005E5" w:rsidRDefault="000005E5">
        <w:pPr>
          <w:pStyle w:val="Header"/>
        </w:pPr>
        <w:r>
          <w:rPr>
            <w:noProof/>
            <w:lang w:val="en-CA" w:eastAsia="en-CA"/>
          </w:rPr>
          <mc:AlternateContent>
            <mc:Choice Requires="wpg">
              <w:drawing>
                <wp:anchor distT="0" distB="0" distL="114300" distR="114300" simplePos="0" relativeHeight="251659264" behindDoc="0" locked="0" layoutInCell="1" allowOverlap="1">
                  <wp:simplePos x="0" y="0"/>
                  <wp:positionH relativeFrom="margin">
                    <wp:posOffset>11875</wp:posOffset>
                  </wp:positionH>
                  <wp:positionV relativeFrom="topMargin">
                    <wp:posOffset>285008</wp:posOffset>
                  </wp:positionV>
                  <wp:extent cx="5923280" cy="522515"/>
                  <wp:effectExtent l="0" t="19050" r="1905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522515"/>
                            <a:chOff x="1778" y="533"/>
                            <a:chExt cx="8698" cy="433048"/>
                          </a:xfrm>
                        </wpg:grpSpPr>
                        <wps:wsp>
                          <wps:cNvPr id="2"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3" name="AutoShape 3"/>
                          <wps:cNvSpPr>
                            <a:spLocks noChangeArrowheads="1"/>
                          </wps:cNvSpPr>
                          <wps:spPr bwMode="auto">
                            <a:xfrm>
                              <a:off x="5719" y="533"/>
                              <a:ext cx="792" cy="433048"/>
                            </a:xfrm>
                            <a:prstGeom prst="bracketPair">
                              <a:avLst>
                                <a:gd name="adj" fmla="val 16667"/>
                              </a:avLst>
                            </a:prstGeom>
                            <a:solidFill>
                              <a:srgbClr val="FFFFFF"/>
                            </a:solidFill>
                            <a:ln w="28575">
                              <a:solidFill>
                                <a:srgbClr val="808080"/>
                              </a:solidFill>
                              <a:round/>
                              <a:headEnd/>
                              <a:tailEnd/>
                            </a:ln>
                          </wps:spPr>
                          <wps:txbx>
                            <w:txbxContent>
                              <w:p w:rsidR="000005E5" w:rsidRDefault="00F72A98">
                                <w:pPr>
                                  <w:jc w:val="center"/>
                                </w:pPr>
                                <w:r>
                                  <w:rPr>
                                    <w:noProof/>
                                    <w:lang w:val="en-CA" w:eastAsia="en-CA"/>
                                  </w:rPr>
                                  <w:drawing>
                                    <wp:inline distT="0" distB="0" distL="0" distR="0" wp14:anchorId="770DF3E3" wp14:editId="6D5247D8">
                                      <wp:extent cx="267314" cy="231775"/>
                                      <wp:effectExtent l="0" t="0" r="0" b="0"/>
                                      <wp:docPr id="4" name="Picture 4" descr="C:\Users\Minimasci\AppData\Local\Microsoft\Windows\INetCache\Content.Word\Masci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imasci\AppData\Local\Microsoft\Windows\INetCache\Content.Word\MasciApp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707" cy="245122"/>
                                              </a:xfrm>
                                              <a:prstGeom prst="rect">
                                                <a:avLst/>
                                              </a:prstGeom>
                                              <a:noFill/>
                                              <a:ln>
                                                <a:noFill/>
                                              </a:ln>
                                            </pic:spPr>
                                          </pic:pic>
                                        </a:graphicData>
                                      </a:graphic>
                                    </wp:inline>
                                  </w:drawing>
                                </w:r>
                                <w:r>
                                  <w:br/>
                                </w:r>
                                <w:r w:rsidR="000005E5">
                                  <w:fldChar w:fldCharType="begin"/>
                                </w:r>
                                <w:r w:rsidR="000005E5">
                                  <w:instrText xml:space="preserve"> PAGE    \* MERGEFORMAT </w:instrText>
                                </w:r>
                                <w:r w:rsidR="000005E5">
                                  <w:fldChar w:fldCharType="separate"/>
                                </w:r>
                                <w:r w:rsidR="006056C8">
                                  <w:rPr>
                                    <w:noProof/>
                                  </w:rPr>
                                  <w:t>5</w:t>
                                </w:r>
                                <w:r w:rsidR="000005E5">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 1" o:spid="_x0000_s1026" style="position:absolute;margin-left:.95pt;margin-top:22.45pt;width:466.4pt;height:41.15pt;z-index:251659264;mso-width-percent:1000;mso-position-horizontal-relative:margin;mso-position-vertical-relative:top-margin-area;mso-width-percent:1000;mso-width-relative:margin" coordorigin="1778,533" coordsize="8698,43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FKO8IAAADaAAAADwAAAGRycy9kb3ducmV2LnhtbESPQWvCQBSE74X+h+UVeqsbQykhuooI&#10;hYYe2qoXb4/sMwlm34bdV43++q4g9DjMzDfMfDm6Xp0oxM6zgekkA0Vce9txY2C3fX8pQEVBtth7&#10;JgMXirBcPD7MsbT+zD902kijEoRjiQZakaHUOtYtOYwTPxAn7+CDQ0kyNNoGPCe463WeZW/aYcdp&#10;ocWB1i3Vx82vM9CLDZ/XvJKQfVdfr7tiXyBVxjw/jasZKKFR/sP39oc1kMPtSro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ZFKO8IAAADaAAAADwAAAAAAAAAAAAAA&#10;AAChAgAAZHJzL2Rvd25yZXYueG1sUEsFBgAAAAAEAAQA+QAAAJA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8" type="#_x0000_t185" style="position:absolute;left:5719;top:533;width:792;height:43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rLA8QA&#10;AADaAAAADwAAAGRycy9kb3ducmV2LnhtbESP0WrCQBRE34X+w3ILvunGWotGV2mLpaWUQNUPuGSv&#10;SUz2btxdNf37riD4OMzMGWax6kwjzuR8ZVnBaJiAIM6trrhQsNt+DKYgfEDW2FgmBX/kYbV86C0w&#10;1fbCv3TehEJECPsUFZQhtKmUPi/JoB/aljh6e+sMhihdIbXDS4SbRj4lyYs0WHFcKLGl95LyenMy&#10;CjL3M7aTz+w0ezPrw3N9PNah+1aq/9i9zkEE6sI9fGt/aQVjuF6JN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6ywPEAAAA2gAAAA8AAAAAAAAAAAAAAAAAmAIAAGRycy9k&#10;b3ducmV2LnhtbFBLBQYAAAAABAAEAPUAAACJAwAAAAA=&#10;" filled="t" strokecolor="gray" strokeweight="2.25pt">
                    <v:textbox inset=",0,,0">
                      <w:txbxContent>
                        <w:p w:rsidR="000005E5" w:rsidRDefault="00F72A98">
                          <w:pPr>
                            <w:jc w:val="center"/>
                          </w:pPr>
                          <w:r>
                            <w:rPr>
                              <w:noProof/>
                              <w:lang w:val="en-CA" w:eastAsia="en-CA"/>
                            </w:rPr>
                            <w:drawing>
                              <wp:inline distT="0" distB="0" distL="0" distR="0" wp14:anchorId="770DF3E3" wp14:editId="6D5247D8">
                                <wp:extent cx="267314" cy="231775"/>
                                <wp:effectExtent l="0" t="0" r="0" b="0"/>
                                <wp:docPr id="4" name="Picture 4" descr="C:\Users\Minimasci\AppData\Local\Microsoft\Windows\INetCache\Content.Word\Masci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imasci\AppData\Local\Microsoft\Windows\INetCache\Content.Word\MasciApp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707" cy="245122"/>
                                        </a:xfrm>
                                        <a:prstGeom prst="rect">
                                          <a:avLst/>
                                        </a:prstGeom>
                                        <a:noFill/>
                                        <a:ln>
                                          <a:noFill/>
                                        </a:ln>
                                      </pic:spPr>
                                    </pic:pic>
                                  </a:graphicData>
                                </a:graphic>
                              </wp:inline>
                            </w:drawing>
                          </w:r>
                          <w:r>
                            <w:br/>
                          </w:r>
                          <w:r w:rsidR="000005E5">
                            <w:fldChar w:fldCharType="begin"/>
                          </w:r>
                          <w:r w:rsidR="000005E5">
                            <w:instrText xml:space="preserve"> PAGE    \* MERGEFORMAT </w:instrText>
                          </w:r>
                          <w:r w:rsidR="000005E5">
                            <w:fldChar w:fldCharType="separate"/>
                          </w:r>
                          <w:r w:rsidR="006056C8">
                            <w:rPr>
                              <w:noProof/>
                            </w:rPr>
                            <w:t>5</w:t>
                          </w:r>
                          <w:r w:rsidR="000005E5">
                            <w:rPr>
                              <w:noProof/>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417.95pt;height:362.8pt;visibility:visible;mso-wrap-style:square" o:bullet="t">
        <v:imagedata r:id="rId1" o:title="MasciApps"/>
      </v:shape>
    </w:pict>
  </w:numPicBullet>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72D46A3"/>
    <w:multiLevelType w:val="hybridMultilevel"/>
    <w:tmpl w:val="60622A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59E59A9"/>
    <w:multiLevelType w:val="hybridMultilevel"/>
    <w:tmpl w:val="AC547D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380490"/>
    <w:multiLevelType w:val="hybridMultilevel"/>
    <w:tmpl w:val="F760AE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89"/>
    <w:rsid w:val="000005E5"/>
    <w:rsid w:val="0000755F"/>
    <w:rsid w:val="000A75BC"/>
    <w:rsid w:val="001C2559"/>
    <w:rsid w:val="002B0D1A"/>
    <w:rsid w:val="002D24C3"/>
    <w:rsid w:val="00352C5C"/>
    <w:rsid w:val="00556574"/>
    <w:rsid w:val="005A01A9"/>
    <w:rsid w:val="006056C8"/>
    <w:rsid w:val="00717836"/>
    <w:rsid w:val="007856AE"/>
    <w:rsid w:val="00820326"/>
    <w:rsid w:val="008A53D2"/>
    <w:rsid w:val="008B7C02"/>
    <w:rsid w:val="009A7593"/>
    <w:rsid w:val="00A93282"/>
    <w:rsid w:val="00AF3219"/>
    <w:rsid w:val="00C11187"/>
    <w:rsid w:val="00C57B89"/>
    <w:rsid w:val="00D62B37"/>
    <w:rsid w:val="00DD1692"/>
    <w:rsid w:val="00EA3A38"/>
    <w:rsid w:val="00F72A9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17C9C6-E7AD-4C7F-A53D-CAF32D1F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57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7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B89"/>
    <w:rPr>
      <w:rFonts w:ascii="Segoe UI" w:hAnsi="Segoe UI" w:cs="Segoe UI"/>
      <w:sz w:val="18"/>
      <w:szCs w:val="18"/>
    </w:rPr>
  </w:style>
  <w:style w:type="paragraph" w:styleId="Header">
    <w:name w:val="header"/>
    <w:basedOn w:val="Normal"/>
    <w:link w:val="HeaderChar"/>
    <w:uiPriority w:val="99"/>
    <w:unhideWhenUsed/>
    <w:rsid w:val="00000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5E5"/>
  </w:style>
  <w:style w:type="paragraph" w:styleId="Footer">
    <w:name w:val="footer"/>
    <w:basedOn w:val="Normal"/>
    <w:link w:val="FooterChar"/>
    <w:uiPriority w:val="99"/>
    <w:unhideWhenUsed/>
    <w:rsid w:val="00000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5E5"/>
  </w:style>
  <w:style w:type="character" w:styleId="Hyperlink">
    <w:name w:val="Hyperlink"/>
    <w:basedOn w:val="DefaultParagraphFont"/>
    <w:uiPriority w:val="99"/>
    <w:unhideWhenUsed/>
    <w:rsid w:val="00820326"/>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qups.com/minimasci/cgaffuC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imasci\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125</TotalTime>
  <Pages>5</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Minimasci</dc:creator>
  <cp:keywords/>
  <cp:lastModifiedBy>Daniel Masci</cp:lastModifiedBy>
  <cp:revision>12</cp:revision>
  <dcterms:created xsi:type="dcterms:W3CDTF">2016-06-09T00:51:00Z</dcterms:created>
  <dcterms:modified xsi:type="dcterms:W3CDTF">2016-06-09T02:56:00Z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